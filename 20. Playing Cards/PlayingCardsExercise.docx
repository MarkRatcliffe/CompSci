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32" w:rsidRPr="009024E1" w:rsidRDefault="00BB6D32" w:rsidP="00BB6D32">
      <w:pPr>
        <w:jc w:val="center"/>
        <w:rPr>
          <w:b/>
          <w:sz w:val="36"/>
        </w:rPr>
      </w:pPr>
      <w:r>
        <w:rPr>
          <w:b/>
          <w:sz w:val="36"/>
        </w:rPr>
        <w:t>Playing Cards</w:t>
      </w:r>
    </w:p>
    <w:p w:rsidR="00BB6D32" w:rsidRDefault="00BB6D32" w:rsidP="00BB6D32">
      <w:r>
        <w:t>Playing Cards have formed the basis of a number of games for at least 500 years.</w:t>
      </w:r>
    </w:p>
    <w:p w:rsidR="00C3044E" w:rsidRDefault="00C3044E" w:rsidP="00BB6D32"/>
    <w:p w:rsidR="00C3044E" w:rsidRDefault="00BB6D32" w:rsidP="00BB6D32">
      <w:r>
        <w:rPr>
          <w:rStyle w:val="uiqtextrenderedqtext"/>
        </w:rPr>
        <w:t>A standard deck of playing cards has 52 cards</w:t>
      </w:r>
      <w:r w:rsidR="00C3044E">
        <w:rPr>
          <w:rStyle w:val="uiqtextrenderedqtext"/>
        </w:rPr>
        <w:t xml:space="preserve">, </w:t>
      </w:r>
      <w:r>
        <w:rPr>
          <w:rStyle w:val="uiqtextrenderedqtext"/>
        </w:rPr>
        <w:t>broken into 4 suits</w:t>
      </w:r>
      <w:r w:rsidRPr="00BB6D32">
        <w:t xml:space="preserve"> </w:t>
      </w:r>
      <w:r>
        <w:t>(clubs (</w:t>
      </w:r>
      <w:r>
        <w:rPr>
          <w:rFonts w:ascii="Segoe UI Symbol" w:hAnsi="Segoe UI Symbol" w:cs="Segoe UI Symbol"/>
        </w:rPr>
        <w:t>♣</w:t>
      </w:r>
      <w:r>
        <w:t>), diamonds (</w:t>
      </w:r>
      <w:r>
        <w:rPr>
          <w:rFonts w:ascii="Segoe UI Symbol" w:hAnsi="Segoe UI Symbol" w:cs="Segoe UI Symbol"/>
        </w:rPr>
        <w:t>♦</w:t>
      </w:r>
      <w:r>
        <w:t>), hearts (</w:t>
      </w:r>
      <w:r>
        <w:rPr>
          <w:rFonts w:ascii="Segoe UI Symbol" w:hAnsi="Segoe UI Symbol" w:cs="Segoe UI Symbol"/>
        </w:rPr>
        <w:t>♥</w:t>
      </w:r>
      <w:r>
        <w:t>) and spades (</w:t>
      </w:r>
      <w:r>
        <w:rPr>
          <w:rFonts w:ascii="Segoe UI Symbol" w:hAnsi="Segoe UI Symbol" w:cs="Segoe UI Symbol"/>
        </w:rPr>
        <w:t>♠</w:t>
      </w:r>
      <w:r>
        <w:t xml:space="preserve">)). </w:t>
      </w:r>
    </w:p>
    <w:p w:rsidR="00C3044E" w:rsidRDefault="00BB6D32" w:rsidP="00BB6D32">
      <w:pPr>
        <w:rPr>
          <w:rStyle w:val="uiqtextrenderedqtext"/>
        </w:rPr>
      </w:pPr>
      <w:r>
        <w:t>Each suit has</w:t>
      </w:r>
      <w:r>
        <w:rPr>
          <w:rStyle w:val="uiqtextrenderedqtext"/>
        </w:rPr>
        <w:t xml:space="preserve"> 13 cards each. </w:t>
      </w:r>
    </w:p>
    <w:p w:rsidR="00BB6D32" w:rsidRDefault="00BB6D32" w:rsidP="00BB6D32">
      <w:pPr>
        <w:rPr>
          <w:rStyle w:val="uiqtextrenderedqtext"/>
        </w:rPr>
      </w:pPr>
      <w:r>
        <w:rPr>
          <w:rStyle w:val="uiqtextrenderedqtext"/>
        </w:rPr>
        <w:t>Each suit has 3 face cards (King</w:t>
      </w:r>
      <w:r w:rsidR="00C3044E">
        <w:rPr>
          <w:rStyle w:val="uiqtextrenderedqtext"/>
        </w:rPr>
        <w:t xml:space="preserve"> (value 13)</w:t>
      </w:r>
      <w:r>
        <w:rPr>
          <w:rStyle w:val="uiqtextrenderedqtext"/>
        </w:rPr>
        <w:t>, a Queen</w:t>
      </w:r>
      <w:r w:rsidR="00C3044E">
        <w:rPr>
          <w:rStyle w:val="uiqtextrenderedqtext"/>
        </w:rPr>
        <w:t xml:space="preserve"> (value 12</w:t>
      </w:r>
      <w:proofErr w:type="gramStart"/>
      <w:r w:rsidR="00C3044E">
        <w:rPr>
          <w:rStyle w:val="uiqtextrenderedqtext"/>
        </w:rPr>
        <w:t xml:space="preserve">) </w:t>
      </w:r>
      <w:r>
        <w:rPr>
          <w:rStyle w:val="uiqtextrenderedqtext"/>
        </w:rPr>
        <w:t>,</w:t>
      </w:r>
      <w:proofErr w:type="gramEnd"/>
      <w:r>
        <w:rPr>
          <w:rStyle w:val="uiqtextrenderedqtext"/>
        </w:rPr>
        <w:t xml:space="preserve"> and a Jack</w:t>
      </w:r>
      <w:r w:rsidR="00C3044E">
        <w:rPr>
          <w:rStyle w:val="uiqtextrenderedqtext"/>
        </w:rPr>
        <w:t xml:space="preserve"> (value 11)</w:t>
      </w:r>
      <w:r>
        <w:rPr>
          <w:rStyle w:val="uiqtextrenderedqtext"/>
        </w:rPr>
        <w:t>).</w:t>
      </w:r>
      <w:r w:rsidR="00C3044E">
        <w:rPr>
          <w:rStyle w:val="uiqtextrenderedqtext"/>
        </w:rPr>
        <w:t xml:space="preserve"> Ace is 1</w:t>
      </w:r>
    </w:p>
    <w:p w:rsidR="00BB6D32" w:rsidRDefault="00BB6D32" w:rsidP="00BB6D32"/>
    <w:p w:rsidR="00BB6D32" w:rsidRDefault="00BB6D32" w:rsidP="00BB6D32">
      <w:r>
        <w:t xml:space="preserve">Please design suitable classes to support </w:t>
      </w:r>
    </w:p>
    <w:p w:rsidR="00BB6D32" w:rsidRDefault="00C3044E" w:rsidP="00BB6D32">
      <w:pPr>
        <w:pStyle w:val="ListParagraph"/>
        <w:numPr>
          <w:ilvl w:val="0"/>
          <w:numId w:val="2"/>
        </w:numPr>
      </w:pPr>
      <w:r>
        <w:t>A single card</w:t>
      </w:r>
    </w:p>
    <w:p w:rsidR="00AD5FE4" w:rsidRDefault="00C3044E" w:rsidP="00AD5FE4">
      <w:pPr>
        <w:pStyle w:val="ListParagraph"/>
        <w:numPr>
          <w:ilvl w:val="0"/>
          <w:numId w:val="4"/>
        </w:numPr>
      </w:pPr>
      <w:r>
        <w:t xml:space="preserve">With a value, and a suit, </w:t>
      </w:r>
      <w:r w:rsidR="00AD5FE4">
        <w:t>making full use of enumerated types</w:t>
      </w:r>
    </w:p>
    <w:p w:rsidR="00BB6D32" w:rsidRDefault="00AD5FE4" w:rsidP="00AD5FE4">
      <w:pPr>
        <w:pStyle w:val="ListParagraph"/>
        <w:numPr>
          <w:ilvl w:val="0"/>
          <w:numId w:val="4"/>
        </w:numPr>
      </w:pPr>
      <w:r>
        <w:t xml:space="preserve">including a </w:t>
      </w:r>
      <w:proofErr w:type="spellStart"/>
      <w:r>
        <w:t>ToString</w:t>
      </w:r>
      <w:proofErr w:type="spellEnd"/>
      <w:r>
        <w:t xml:space="preserve"> to display a card</w:t>
      </w:r>
    </w:p>
    <w:p w:rsidR="00AD5FE4" w:rsidRDefault="00AD5FE4" w:rsidP="00AD5FE4">
      <w:pPr>
        <w:pStyle w:val="ListParagraph"/>
        <w:ind w:left="2160"/>
      </w:pPr>
    </w:p>
    <w:p w:rsidR="00AD5FE4" w:rsidRDefault="00BB6D32" w:rsidP="00AD5FE4">
      <w:pPr>
        <w:pStyle w:val="ListParagraph"/>
        <w:numPr>
          <w:ilvl w:val="0"/>
          <w:numId w:val="2"/>
        </w:numPr>
      </w:pPr>
      <w:r>
        <w:t>A deck, consisting of the 52 cards</w:t>
      </w:r>
    </w:p>
    <w:p w:rsidR="00AD5FE4" w:rsidRDefault="00AD5FE4" w:rsidP="00AD5FE4">
      <w:pPr>
        <w:pStyle w:val="ListParagraph"/>
        <w:numPr>
          <w:ilvl w:val="0"/>
          <w:numId w:val="3"/>
        </w:numPr>
      </w:pPr>
      <w:r>
        <w:t xml:space="preserve">shuffle, and a </w:t>
      </w:r>
      <w:proofErr w:type="spellStart"/>
      <w:r>
        <w:t>ToString</w:t>
      </w:r>
      <w:proofErr w:type="spellEnd"/>
      <w:r>
        <w:t xml:space="preserve"> (for demonstration purposes)</w:t>
      </w:r>
    </w:p>
    <w:p w:rsidR="00AD5FE4" w:rsidRDefault="00AD5FE4" w:rsidP="00AD5FE4">
      <w:pPr>
        <w:ind w:firstLine="720"/>
      </w:pPr>
      <w:r>
        <w:t>For a challenge</w:t>
      </w:r>
      <w:r w:rsidR="00C3044E">
        <w:t>,</w:t>
      </w:r>
      <w:r>
        <w:t xml:space="preserve"> consider how</w:t>
      </w:r>
      <w:r w:rsidR="00C3044E">
        <w:t xml:space="preserve">, </w:t>
      </w:r>
      <w:r>
        <w:t>and where</w:t>
      </w:r>
      <w:r w:rsidR="00C3044E">
        <w:t>, you</w:t>
      </w:r>
      <w:r>
        <w:t xml:space="preserve"> might </w:t>
      </w:r>
      <w:r w:rsidR="00C3044E">
        <w:t>support</w:t>
      </w:r>
      <w:r>
        <w:t xml:space="preserve"> the following:</w:t>
      </w:r>
    </w:p>
    <w:p w:rsidR="00AD5FE4" w:rsidRDefault="00AD5FE4" w:rsidP="00AD5FE4">
      <w:pPr>
        <w:pStyle w:val="ListParagraph"/>
        <w:numPr>
          <w:ilvl w:val="0"/>
          <w:numId w:val="3"/>
        </w:numPr>
      </w:pPr>
      <w:r>
        <w:t>deal (</w:t>
      </w:r>
      <w:proofErr w:type="spellStart"/>
      <w:r>
        <w:t>num</w:t>
      </w:r>
      <w:proofErr w:type="spellEnd"/>
      <w:r>
        <w:t xml:space="preserve"> of hands to deal, </w:t>
      </w:r>
      <w:proofErr w:type="spellStart"/>
      <w:r>
        <w:t>num</w:t>
      </w:r>
      <w:proofErr w:type="spellEnd"/>
      <w:r>
        <w:t xml:space="preserve"> of cards in each hand)</w:t>
      </w:r>
    </w:p>
    <w:p w:rsidR="00AD5FE4" w:rsidRDefault="00AD5FE4" w:rsidP="00AD5FE4"/>
    <w:p w:rsidR="00AD5FE4" w:rsidRDefault="00AD5FE4" w:rsidP="00AD5FE4">
      <w:r>
        <w:t>Everyone should design and implement the above using Windows forms, though initially this should be text based. For a challenge (for those with previous programming experience),</w:t>
      </w:r>
      <w:r w:rsidR="00C3044E">
        <w:t xml:space="preserve"> </w:t>
      </w:r>
      <w:r w:rsidR="00EB4D6F">
        <w:t xml:space="preserve">include pictures of each </w:t>
      </w:r>
      <w:bookmarkStart w:id="0" w:name="_GoBack"/>
      <w:bookmarkEnd w:id="0"/>
      <w:r w:rsidR="00EB4D6F">
        <w:t>card</w:t>
      </w:r>
      <w:r>
        <w:t>.</w:t>
      </w:r>
    </w:p>
    <w:p w:rsidR="00AD5FE4" w:rsidRDefault="00AD5FE4" w:rsidP="00AD5FE4"/>
    <w:p w:rsidR="002C06FE" w:rsidRDefault="002C06FE"/>
    <w:sectPr w:rsidR="002C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975"/>
    <w:multiLevelType w:val="hybridMultilevel"/>
    <w:tmpl w:val="9872F6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D22E53"/>
    <w:multiLevelType w:val="hybridMultilevel"/>
    <w:tmpl w:val="AC802A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9A5F22"/>
    <w:multiLevelType w:val="hybridMultilevel"/>
    <w:tmpl w:val="21040B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C1FB6"/>
    <w:multiLevelType w:val="hybridMultilevel"/>
    <w:tmpl w:val="15804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32"/>
    <w:rsid w:val="002C06FE"/>
    <w:rsid w:val="0035259B"/>
    <w:rsid w:val="00415CA4"/>
    <w:rsid w:val="006D1465"/>
    <w:rsid w:val="007D5308"/>
    <w:rsid w:val="00903F09"/>
    <w:rsid w:val="00AD5FE4"/>
    <w:rsid w:val="00BB6D32"/>
    <w:rsid w:val="00C3044E"/>
    <w:rsid w:val="00E831EC"/>
    <w:rsid w:val="00EB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32"/>
    <w:pPr>
      <w:ind w:left="720"/>
      <w:contextualSpacing/>
    </w:pPr>
  </w:style>
  <w:style w:type="paragraph" w:customStyle="1" w:styleId="uiqtextpara">
    <w:name w:val="ui_qtext_para"/>
    <w:basedOn w:val="Normal"/>
    <w:rsid w:val="00BB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qtextrenderedqtext">
    <w:name w:val="ui_qtext_rendered_qtext"/>
    <w:basedOn w:val="DefaultParagraphFont"/>
    <w:rsid w:val="00BB6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32"/>
    <w:pPr>
      <w:ind w:left="720"/>
      <w:contextualSpacing/>
    </w:pPr>
  </w:style>
  <w:style w:type="paragraph" w:customStyle="1" w:styleId="uiqtextpara">
    <w:name w:val="ui_qtext_para"/>
    <w:basedOn w:val="Normal"/>
    <w:rsid w:val="00BB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qtextrenderedqtext">
    <w:name w:val="ui_qtext_rendered_qtext"/>
    <w:basedOn w:val="DefaultParagraphFont"/>
    <w:rsid w:val="00BB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D24F8BF1.dotm</Template>
  <TotalTime>1</TotalTime>
  <Pages>1</Pages>
  <Words>139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Ratcliffe</dc:creator>
  <cp:lastModifiedBy>Hereford Sixth Form College</cp:lastModifiedBy>
  <cp:revision>2</cp:revision>
  <cp:lastPrinted>2018-01-15T08:01:00Z</cp:lastPrinted>
  <dcterms:created xsi:type="dcterms:W3CDTF">2018-01-15T08:02:00Z</dcterms:created>
  <dcterms:modified xsi:type="dcterms:W3CDTF">2018-01-15T08:02:00Z</dcterms:modified>
</cp:coreProperties>
</file>